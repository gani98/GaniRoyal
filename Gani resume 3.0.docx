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729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737"/>
        <w:gridCol w:w="4116"/>
      </w:tblGrid>
      <w:tr w:rsidR="00D92B95" w14:paraId="2CFE0902" w14:textId="77777777" w:rsidTr="00771DCA">
        <w:trPr>
          <w:trHeight w:val="531"/>
        </w:trPr>
        <w:tc>
          <w:tcPr>
            <w:tcW w:w="4737" w:type="dxa"/>
            <w:vAlign w:val="bottom"/>
          </w:tcPr>
          <w:p w14:paraId="71340E20" w14:textId="1C117742" w:rsidR="00A508E6" w:rsidRDefault="00E667B8" w:rsidP="00C84833">
            <w:pPr>
              <w:pStyle w:val="Title"/>
            </w:pPr>
            <w:r>
              <w:t xml:space="preserve"> Abdul Gani </w:t>
            </w:r>
          </w:p>
          <w:p w14:paraId="54681174" w14:textId="62A2030D" w:rsidR="00E667B8" w:rsidRDefault="00E667B8" w:rsidP="00C84833">
            <w:pPr>
              <w:pStyle w:val="Title"/>
            </w:pPr>
            <w:r>
              <w:t xml:space="preserve"> Shaik</w:t>
            </w:r>
          </w:p>
          <w:p w14:paraId="57344C69" w14:textId="750ED0AA" w:rsidR="00E667B8" w:rsidRDefault="00E667B8" w:rsidP="00C84833">
            <w:pPr>
              <w:pStyle w:val="Title"/>
            </w:pPr>
          </w:p>
        </w:tc>
        <w:tc>
          <w:tcPr>
            <w:tcW w:w="4116" w:type="dxa"/>
            <w:vAlign w:val="bottom"/>
          </w:tcPr>
          <w:tbl>
            <w:tblPr>
              <w:tblStyle w:val="TableGrid"/>
              <w:tblW w:w="465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65"/>
              <w:gridCol w:w="693"/>
            </w:tblGrid>
            <w:tr w:rsidR="00932D92" w:rsidRPr="009D0878" w14:paraId="056A4C1C" w14:textId="77777777" w:rsidTr="00771DCA">
              <w:trPr>
                <w:trHeight w:val="74"/>
              </w:trPr>
              <w:tc>
                <w:tcPr>
                  <w:tcW w:w="396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C642EFD" w14:textId="5A505CE6" w:rsidR="004E2970" w:rsidRPr="009D0878" w:rsidRDefault="004061A9" w:rsidP="004E2970">
                  <w:pPr>
                    <w:pStyle w:val="ContactInfo"/>
                  </w:pPr>
                  <w:r>
                    <w:t>Andhra Pradesh</w:t>
                  </w:r>
                  <w:r w:rsidR="007A63CD">
                    <w:t xml:space="preserve"> </w:t>
                  </w: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007A7750BAD4B12837943D17B96647A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7A63CD">
                        <w:t xml:space="preserve"> </w:t>
                      </w:r>
                    </w:sdtContent>
                  </w:sdt>
                </w:p>
              </w:tc>
              <w:tc>
                <w:tcPr>
                  <w:tcW w:w="69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A6B676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B67E8E8" wp14:editId="7C5EBCFB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55AE7E2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E6740EE" w14:textId="77777777" w:rsidTr="00771DCA">
              <w:trPr>
                <w:trHeight w:val="71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A36881EA24BB4933AF9A1E1BFD2A72A2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65" w:type="dxa"/>
                      <w:tcMar>
                        <w:left w:w="720" w:type="dxa"/>
                        <w:right w:w="29" w:type="dxa"/>
                      </w:tcMar>
                    </w:tcPr>
                    <w:p w14:paraId="59F68D7C" w14:textId="783B9380" w:rsidR="00932D92" w:rsidRPr="009D0878" w:rsidRDefault="00771DCA" w:rsidP="00932D92">
                      <w:pPr>
                        <w:pStyle w:val="ContactInfo"/>
                      </w:pPr>
                      <w:r>
                        <w:t>Phone :9550276981</w:t>
                      </w:r>
                    </w:p>
                  </w:tc>
                </w:sdtContent>
              </w:sdt>
              <w:tc>
                <w:tcPr>
                  <w:tcW w:w="693" w:type="dxa"/>
                  <w:tcMar>
                    <w:left w:w="0" w:type="dxa"/>
                    <w:right w:w="0" w:type="dxa"/>
                  </w:tcMar>
                </w:tcPr>
                <w:p w14:paraId="629EBA8B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984EBEF" wp14:editId="5B5C0850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0EFBD6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1BEEEA5" w14:textId="77777777" w:rsidTr="00771DCA">
              <w:trPr>
                <w:trHeight w:val="140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E7B5B001FFC4412488749C7C2353DC57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65" w:type="dxa"/>
                      <w:tcMar>
                        <w:left w:w="720" w:type="dxa"/>
                        <w:right w:w="29" w:type="dxa"/>
                      </w:tcMar>
                    </w:tcPr>
                    <w:p w14:paraId="5A32F3E1" w14:textId="174B3986" w:rsidR="00932D92" w:rsidRPr="009D0878" w:rsidRDefault="00771DCA" w:rsidP="00932D92">
                      <w:pPr>
                        <w:pStyle w:val="ContactInfo"/>
                      </w:pPr>
                      <w:r>
                        <w:t>ganishaik981</w:t>
                      </w:r>
                      <w:r w:rsidR="007A63CD">
                        <w:t>@gamil.com</w:t>
                      </w:r>
                    </w:p>
                  </w:tc>
                </w:sdtContent>
              </w:sdt>
              <w:tc>
                <w:tcPr>
                  <w:tcW w:w="693" w:type="dxa"/>
                  <w:tcMar>
                    <w:left w:w="0" w:type="dxa"/>
                    <w:right w:w="0" w:type="dxa"/>
                  </w:tcMar>
                </w:tcPr>
                <w:p w14:paraId="6FC2DDAB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4B7D2C1" wp14:editId="4B1D3351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7EA4CC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F50B467" w14:textId="77777777" w:rsidTr="00771DCA">
              <w:trPr>
                <w:trHeight w:val="137"/>
              </w:trPr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F7DCFD3FA383419E9E3A73014A54844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65" w:type="dxa"/>
                      <w:tcMar>
                        <w:left w:w="720" w:type="dxa"/>
                        <w:right w:w="29" w:type="dxa"/>
                      </w:tcMar>
                    </w:tcPr>
                    <w:p w14:paraId="34D5FDCB" w14:textId="4A27EAE0" w:rsidR="00932D92" w:rsidRPr="009D0878" w:rsidRDefault="00B7719A" w:rsidP="00771DCA">
                      <w:pPr>
                        <w:pStyle w:val="ContactInfo"/>
                        <w:jc w:val="left"/>
                      </w:pPr>
                      <w:r>
                        <w:t>Shaikgani544@gmail.co</w:t>
                      </w:r>
                      <w:r w:rsidR="00C82B1E">
                        <w:t>m</w:t>
                      </w:r>
                    </w:p>
                  </w:tc>
                </w:sdtContent>
              </w:sdt>
              <w:tc>
                <w:tcPr>
                  <w:tcW w:w="693" w:type="dxa"/>
                  <w:tcMar>
                    <w:left w:w="0" w:type="dxa"/>
                    <w:right w:w="0" w:type="dxa"/>
                  </w:tcMar>
                </w:tcPr>
                <w:p w14:paraId="10762406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A469859" wp14:editId="414F53B7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254E7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4B81235" w14:textId="77777777" w:rsidTr="00771DCA">
              <w:trPr>
                <w:trHeight w:val="71"/>
              </w:trPr>
              <w:tc>
                <w:tcPr>
                  <w:tcW w:w="3965" w:type="dxa"/>
                  <w:tcMar>
                    <w:left w:w="720" w:type="dxa"/>
                    <w:right w:w="29" w:type="dxa"/>
                  </w:tcMar>
                </w:tcPr>
                <w:p w14:paraId="76258C10" w14:textId="307F3501" w:rsidR="00932D92" w:rsidRPr="009D0878" w:rsidRDefault="00932D92" w:rsidP="00722DCC">
                  <w:pPr>
                    <w:pStyle w:val="ContactInfo"/>
                    <w:jc w:val="left"/>
                  </w:pPr>
                </w:p>
              </w:tc>
              <w:tc>
                <w:tcPr>
                  <w:tcW w:w="693" w:type="dxa"/>
                  <w:tcMar>
                    <w:left w:w="0" w:type="dxa"/>
                    <w:right w:w="0" w:type="dxa"/>
                  </w:tcMar>
                </w:tcPr>
                <w:p w14:paraId="197B27F1" w14:textId="5E853875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449F43EF" w14:textId="77777777" w:rsidR="00D92B95" w:rsidRDefault="00D92B95" w:rsidP="009D3336">
            <w:pPr>
              <w:pStyle w:val="Header"/>
            </w:pPr>
          </w:p>
        </w:tc>
      </w:tr>
    </w:tbl>
    <w:p w14:paraId="34663268" w14:textId="7130D5F0" w:rsidR="0080284F" w:rsidRDefault="0080284F" w:rsidP="003A4BD4">
      <w:pPr>
        <w:spacing w:after="0"/>
        <w:jc w:val="both"/>
        <w:rPr>
          <w:rFonts w:cs="Calibri"/>
          <w:b/>
          <w:bCs/>
          <w:sz w:val="36"/>
          <w:szCs w:val="36"/>
        </w:rPr>
      </w:pPr>
      <w:r w:rsidRPr="0080284F">
        <w:rPr>
          <w:rFonts w:cs="Calibri"/>
          <w:b/>
          <w:bCs/>
          <w:sz w:val="36"/>
          <w:szCs w:val="36"/>
        </w:rPr>
        <w:t>Objective</w:t>
      </w:r>
    </w:p>
    <w:p w14:paraId="70C783FB" w14:textId="77777777" w:rsidR="00310F6E" w:rsidRDefault="005D1FA7" w:rsidP="003A4BD4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To obtain a creative and chall</w:t>
      </w:r>
      <w:r w:rsidR="00806ED9">
        <w:rPr>
          <w:rFonts w:cs="Calibri"/>
          <w:sz w:val="24"/>
          <w:szCs w:val="24"/>
        </w:rPr>
        <w:t xml:space="preserve">enging position in an organization </w:t>
      </w:r>
      <w:r w:rsidR="00512CA0">
        <w:rPr>
          <w:rFonts w:cs="Calibri"/>
          <w:sz w:val="24"/>
          <w:szCs w:val="24"/>
        </w:rPr>
        <w:t xml:space="preserve">that gives me an opportunity for </w:t>
      </w:r>
    </w:p>
    <w:p w14:paraId="15000A7E" w14:textId="74E93152" w:rsidR="00B461BE" w:rsidRPr="00B461BE" w:rsidRDefault="00310F6E" w:rsidP="003A4BD4">
      <w:p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Self improvement and </w:t>
      </w:r>
      <w:r w:rsidR="00E03794">
        <w:rPr>
          <w:rFonts w:cs="Calibri"/>
          <w:sz w:val="24"/>
          <w:szCs w:val="24"/>
        </w:rPr>
        <w:t>leadership while</w:t>
      </w:r>
      <w:r w:rsidR="002B04FD">
        <w:rPr>
          <w:rFonts w:cs="Calibri"/>
          <w:sz w:val="24"/>
          <w:szCs w:val="24"/>
        </w:rPr>
        <w:t xml:space="preserve"> </w:t>
      </w:r>
      <w:r w:rsidR="00B05241">
        <w:rPr>
          <w:rFonts w:cs="Calibri"/>
          <w:sz w:val="24"/>
          <w:szCs w:val="24"/>
        </w:rPr>
        <w:t>contributing to the symbolic</w:t>
      </w:r>
      <w:r w:rsidR="007D4EC1">
        <w:rPr>
          <w:rFonts w:cs="Calibri"/>
          <w:sz w:val="24"/>
          <w:szCs w:val="24"/>
        </w:rPr>
        <w:t xml:space="preserve"> growth of the organization with</w:t>
      </w:r>
      <w:r w:rsidR="00D362E4">
        <w:rPr>
          <w:rFonts w:cs="Calibri"/>
          <w:sz w:val="24"/>
          <w:szCs w:val="24"/>
        </w:rPr>
        <w:t xml:space="preserve"> my techn</w:t>
      </w:r>
      <w:r w:rsidR="00ED7E12">
        <w:rPr>
          <w:rFonts w:cs="Calibri"/>
          <w:sz w:val="24"/>
          <w:szCs w:val="24"/>
        </w:rPr>
        <w:t>ical, innovative and logical skills.</w:t>
      </w:r>
    </w:p>
    <w:p w14:paraId="7748E6A2" w14:textId="77777777" w:rsidR="00AD13CB" w:rsidRDefault="00000000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4360D02D11284E21A23847AA4A86C741"/>
          </w:placeholder>
          <w:temporary/>
          <w:showingPlcHdr/>
          <w15:appearance w15:val="hidden"/>
        </w:sdtPr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161CE744" w14:textId="77777777" w:rsidTr="00564951">
        <w:tc>
          <w:tcPr>
            <w:tcW w:w="4680" w:type="dxa"/>
          </w:tcPr>
          <w:p w14:paraId="42C4C7CB" w14:textId="30444926" w:rsidR="005B1D68" w:rsidRPr="00E124D0" w:rsidRDefault="007A63CD" w:rsidP="00BC7376">
            <w:pPr>
              <w:pStyle w:val="ListBulle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124D0">
              <w:rPr>
                <w:rFonts w:ascii="Calibri" w:hAnsi="Calibri" w:cs="Calibri"/>
              </w:rPr>
              <w:t>HTML</w:t>
            </w:r>
          </w:p>
          <w:p w14:paraId="4206648C" w14:textId="77777777" w:rsidR="00752315" w:rsidRPr="00E124D0" w:rsidRDefault="007A63CD" w:rsidP="00BC7376">
            <w:pPr>
              <w:pStyle w:val="ListBullet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E124D0">
              <w:rPr>
                <w:rFonts w:ascii="Calibri" w:hAnsi="Calibri" w:cs="Calibri"/>
              </w:rPr>
              <w:t>CSS</w:t>
            </w:r>
          </w:p>
          <w:p w14:paraId="55CF6AFA" w14:textId="3264D068" w:rsidR="00A81EE1" w:rsidRDefault="00A81EE1" w:rsidP="00456D58">
            <w:pPr>
              <w:pStyle w:val="ListBullet"/>
              <w:numPr>
                <w:ilvl w:val="0"/>
                <w:numId w:val="4"/>
              </w:numPr>
            </w:pPr>
            <w:r w:rsidRPr="00E124D0">
              <w:rPr>
                <w:rFonts w:ascii="Calibri" w:hAnsi="Calibri" w:cs="Calibri"/>
              </w:rPr>
              <w:t>Java script</w:t>
            </w:r>
          </w:p>
          <w:p w14:paraId="6F599CFB" w14:textId="054500B8" w:rsidR="00C52D32" w:rsidRDefault="00C52D32" w:rsidP="005845F1">
            <w:pPr>
              <w:pStyle w:val="ListBullet"/>
              <w:numPr>
                <w:ilvl w:val="0"/>
                <w:numId w:val="4"/>
              </w:numPr>
            </w:pPr>
            <w:r>
              <w:t>React J</w:t>
            </w:r>
            <w:r w:rsidR="00456D58">
              <w:t>S</w:t>
            </w:r>
          </w:p>
          <w:p w14:paraId="66A103EB" w14:textId="3331C635" w:rsidR="00D86D59" w:rsidRDefault="00B964CA" w:rsidP="005845F1">
            <w:pPr>
              <w:pStyle w:val="ListBullet"/>
              <w:numPr>
                <w:ilvl w:val="0"/>
                <w:numId w:val="4"/>
              </w:numPr>
            </w:pPr>
            <w:r>
              <w:t>J</w:t>
            </w:r>
            <w:r w:rsidR="00D86D59">
              <w:t>query</w:t>
            </w:r>
          </w:p>
          <w:p w14:paraId="58B36253" w14:textId="46F4EBB4" w:rsidR="00D05D9A" w:rsidRDefault="00E66968" w:rsidP="00FB2C2A">
            <w:pPr>
              <w:pStyle w:val="ListBullet"/>
              <w:numPr>
                <w:ilvl w:val="0"/>
                <w:numId w:val="4"/>
              </w:numPr>
            </w:pPr>
            <w:r>
              <w:t>Bootstrap</w:t>
            </w:r>
          </w:p>
          <w:p w14:paraId="3B33E789" w14:textId="1C1B25B5" w:rsidR="00E66968" w:rsidRDefault="00E66968" w:rsidP="005845F1">
            <w:pPr>
              <w:pStyle w:val="ListBullet"/>
              <w:numPr>
                <w:ilvl w:val="0"/>
                <w:numId w:val="4"/>
              </w:numPr>
            </w:pPr>
            <w:r>
              <w:t>Git</w:t>
            </w:r>
          </w:p>
          <w:p w14:paraId="6BC91442" w14:textId="36251574" w:rsidR="00BD1CD9" w:rsidRDefault="00BD1CD9" w:rsidP="005845F1">
            <w:pPr>
              <w:pStyle w:val="ListBullet"/>
              <w:numPr>
                <w:ilvl w:val="0"/>
                <w:numId w:val="4"/>
              </w:numPr>
            </w:pPr>
            <w:r>
              <w:t>python</w:t>
            </w:r>
          </w:p>
          <w:p w14:paraId="62D1F372" w14:textId="4AC4F0D0" w:rsidR="00206705" w:rsidRDefault="00206705" w:rsidP="00E66968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123182CD" w14:textId="120B47D5" w:rsidR="005845F1" w:rsidRPr="004937AE" w:rsidRDefault="005845F1" w:rsidP="005845F1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1073B3F7" w14:textId="20D9051F" w:rsidR="005B1D68" w:rsidRDefault="005B1D68" w:rsidP="00CD4F97">
            <w:pPr>
              <w:pStyle w:val="ListBullet"/>
              <w:numPr>
                <w:ilvl w:val="0"/>
                <w:numId w:val="0"/>
              </w:numPr>
            </w:pPr>
          </w:p>
          <w:p w14:paraId="41CBB4C4" w14:textId="01A794AD" w:rsidR="00752315" w:rsidRDefault="00752315" w:rsidP="007A63CD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3EE29939" w14:textId="6E5C7735" w:rsidR="00752315" w:rsidRPr="004937AE" w:rsidRDefault="00752315" w:rsidP="007A63CD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4ABC1C2C" w14:textId="40D826FF" w:rsidR="00D413F9" w:rsidRPr="00D413F9" w:rsidRDefault="00D413F9" w:rsidP="007A63CD">
      <w:pPr>
        <w:pStyle w:val="Heading1"/>
      </w:pPr>
    </w:p>
    <w:p w14:paraId="2D918FF7" w14:textId="77777777" w:rsidR="0070237E" w:rsidRDefault="00000000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CB2FACD354034E7AA5BF2E3EFDFE5A67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444CB140" w14:textId="00FC8110" w:rsidR="0070237E" w:rsidRDefault="008F79AB" w:rsidP="0070237E">
      <w:pPr>
        <w:pStyle w:val="Heading3"/>
      </w:pPr>
      <w:r>
        <w:t>2018-2022</w:t>
      </w:r>
      <w:r w:rsidR="0070237E">
        <w:t xml:space="preserve"> </w:t>
      </w:r>
    </w:p>
    <w:p w14:paraId="14153336" w14:textId="5B5C484B" w:rsidR="0070237E" w:rsidRDefault="007A63CD" w:rsidP="00E03794">
      <w:pPr>
        <w:pStyle w:val="Heading2"/>
        <w:rPr>
          <w:rStyle w:val="Emphasis"/>
        </w:rPr>
      </w:pPr>
      <w:r>
        <w:t>B.com (general)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 xml:space="preserve">B.B.H </w:t>
      </w:r>
      <w:r w:rsidR="00A72349">
        <w:rPr>
          <w:rStyle w:val="Emphasis"/>
        </w:rPr>
        <w:t>D</w:t>
      </w:r>
      <w:r>
        <w:rPr>
          <w:rStyle w:val="Emphasis"/>
        </w:rPr>
        <w:t xml:space="preserve">egree </w:t>
      </w:r>
      <w:r w:rsidR="00A72349">
        <w:rPr>
          <w:rStyle w:val="Emphasis"/>
        </w:rPr>
        <w:t>C</w:t>
      </w:r>
      <w:r>
        <w:rPr>
          <w:rStyle w:val="Emphasis"/>
        </w:rPr>
        <w:t>ollege,</w:t>
      </w:r>
      <w:r w:rsidR="00305E94">
        <w:rPr>
          <w:rStyle w:val="Emphasis"/>
        </w:rPr>
        <w:t xml:space="preserve"> </w:t>
      </w:r>
      <w:r>
        <w:rPr>
          <w:rStyle w:val="Emphasis"/>
        </w:rPr>
        <w:t>Vetapalem</w:t>
      </w:r>
    </w:p>
    <w:p w14:paraId="20C27388" w14:textId="577CF9B1" w:rsidR="00E03794" w:rsidRDefault="00B07C0C" w:rsidP="00B07C0C">
      <w:r>
        <w:t xml:space="preserve">I have done my graduation in 2022 with Aggregate 63 Percentage. </w:t>
      </w:r>
    </w:p>
    <w:p w14:paraId="0C5A69B3" w14:textId="681F1B14" w:rsidR="0070237E" w:rsidRDefault="00B00403" w:rsidP="0070237E">
      <w:pPr>
        <w:pStyle w:val="Heading3"/>
      </w:pPr>
      <w:r>
        <w:t>2016-2018</w:t>
      </w:r>
      <w:r w:rsidR="0070237E">
        <w:t xml:space="preserve"> </w:t>
      </w:r>
    </w:p>
    <w:p w14:paraId="0395ABA8" w14:textId="2B509B40" w:rsidR="0070237E" w:rsidRDefault="004061A9" w:rsidP="0070237E">
      <w:pPr>
        <w:pStyle w:val="Heading2"/>
        <w:rPr>
          <w:rStyle w:val="Emphasis"/>
        </w:rPr>
      </w:pPr>
      <w:r>
        <w:t>I</w:t>
      </w:r>
      <w:r w:rsidR="00B3725B">
        <w:t>nterm</w:t>
      </w:r>
      <w:r w:rsidR="00170162">
        <w:t>e</w:t>
      </w:r>
      <w:r w:rsidR="00B3725B">
        <w:t>diate</w:t>
      </w:r>
      <w:r w:rsidR="00E03F71">
        <w:t xml:space="preserve"> </w:t>
      </w:r>
      <w:r w:rsidR="0095272C">
        <w:t>/</w:t>
      </w:r>
      <w:r w:rsidR="0070237E">
        <w:t xml:space="preserve"> </w:t>
      </w:r>
      <w:r w:rsidR="00305E94">
        <w:rPr>
          <w:rStyle w:val="Emphasis"/>
        </w:rPr>
        <w:t>B.B.H.</w:t>
      </w:r>
      <w:r w:rsidR="00B128F5">
        <w:rPr>
          <w:rStyle w:val="Emphasis"/>
        </w:rPr>
        <w:t xml:space="preserve"> </w:t>
      </w:r>
      <w:r w:rsidR="00305E94">
        <w:rPr>
          <w:rStyle w:val="Emphasis"/>
        </w:rPr>
        <w:t>J</w:t>
      </w:r>
      <w:r w:rsidR="00170162">
        <w:rPr>
          <w:rStyle w:val="Emphasis"/>
        </w:rPr>
        <w:t xml:space="preserve">unior </w:t>
      </w:r>
      <w:r w:rsidR="00A72349">
        <w:rPr>
          <w:rStyle w:val="Emphasis"/>
        </w:rPr>
        <w:t>C</w:t>
      </w:r>
      <w:r w:rsidR="00170162">
        <w:rPr>
          <w:rStyle w:val="Emphasis"/>
        </w:rPr>
        <w:t>ollege,</w:t>
      </w:r>
      <w:r w:rsidR="00305E94">
        <w:rPr>
          <w:rStyle w:val="Emphasis"/>
        </w:rPr>
        <w:t xml:space="preserve"> V</w:t>
      </w:r>
      <w:r w:rsidR="00170162">
        <w:rPr>
          <w:rStyle w:val="Emphasis"/>
        </w:rPr>
        <w:t>etapalem</w:t>
      </w:r>
    </w:p>
    <w:p w14:paraId="561CD787" w14:textId="57BBA45E" w:rsidR="003A4585" w:rsidRDefault="003A4585" w:rsidP="003A4585">
      <w:r>
        <w:t xml:space="preserve">I have done my graduation in </w:t>
      </w:r>
      <w:r w:rsidR="00E43971">
        <w:t>2018</w:t>
      </w:r>
      <w:r>
        <w:t xml:space="preserve"> with Aggregate </w:t>
      </w:r>
      <w:r w:rsidR="00E43971">
        <w:t>50</w:t>
      </w:r>
      <w:r>
        <w:t xml:space="preserve"> Percentage. </w:t>
      </w:r>
    </w:p>
    <w:p w14:paraId="6C82C016" w14:textId="43470E7B" w:rsidR="00170162" w:rsidRPr="00EB6571" w:rsidRDefault="00170162" w:rsidP="0070237E">
      <w:pPr>
        <w:pStyle w:val="Heading2"/>
        <w:rPr>
          <w:rStyle w:val="Emphasis"/>
          <w:sz w:val="28"/>
          <w:szCs w:val="28"/>
          <w:vertAlign w:val="superscript"/>
        </w:rPr>
      </w:pPr>
    </w:p>
    <w:p w14:paraId="4DECB9A2" w14:textId="3446EDAC" w:rsidR="00B961BE" w:rsidRPr="008B14BC" w:rsidRDefault="008B14BC" w:rsidP="008B14BC">
      <w:pPr>
        <w:pStyle w:val="Heading3"/>
        <w:rPr>
          <w:rStyle w:val="Emphasis"/>
          <w:iCs w:val="0"/>
        </w:rPr>
      </w:pPr>
      <w:r>
        <w:t xml:space="preserve">2015-2016 </w:t>
      </w:r>
    </w:p>
    <w:p w14:paraId="53778584" w14:textId="53E41439" w:rsidR="00170162" w:rsidRPr="00F9066F" w:rsidRDefault="002901C3" w:rsidP="0070237E">
      <w:pPr>
        <w:pStyle w:val="Heading2"/>
      </w:pPr>
      <w:r>
        <w:t>S.S.C /</w:t>
      </w:r>
      <w:r w:rsidR="00832072">
        <w:t xml:space="preserve"> </w:t>
      </w:r>
      <w:r w:rsidR="00832072" w:rsidRPr="00EB6571">
        <w:rPr>
          <w:color w:val="404040" w:themeColor="text1" w:themeTint="BF"/>
        </w:rPr>
        <w:t xml:space="preserve"> </w:t>
      </w:r>
      <w:r w:rsidR="00F9066F" w:rsidRPr="00EB6571">
        <w:rPr>
          <w:color w:val="404040" w:themeColor="text1" w:themeTint="BF"/>
        </w:rPr>
        <w:t>B.B.H .S</w:t>
      </w:r>
      <w:r w:rsidR="00B961BE" w:rsidRPr="00EB6571">
        <w:rPr>
          <w:color w:val="404040" w:themeColor="text1" w:themeTint="BF"/>
        </w:rPr>
        <w:t>chool,Vetapalem</w:t>
      </w:r>
    </w:p>
    <w:p w14:paraId="549DA1A8" w14:textId="7C054B78" w:rsidR="00E43971" w:rsidRDefault="00E43971" w:rsidP="00E43971">
      <w:r>
        <w:t xml:space="preserve">I have done my graduation in 2016 with Aggregate 62 Percentage. </w:t>
      </w:r>
    </w:p>
    <w:p w14:paraId="1FE70547" w14:textId="2C899B5F" w:rsidR="0070237E" w:rsidRPr="0070237E" w:rsidRDefault="0070237E" w:rsidP="0070237E"/>
    <w:p w14:paraId="4401FD86" w14:textId="77AD01BE" w:rsidR="00BC7376" w:rsidRDefault="00E96DD6" w:rsidP="00303DB6">
      <w:pPr>
        <w:pStyle w:val="Heading1"/>
      </w:pPr>
      <w:r>
        <w:lastRenderedPageBreak/>
        <w:t>HOBBIES</w:t>
      </w:r>
    </w:p>
    <w:p w14:paraId="40D6BBD5" w14:textId="2CBD6039" w:rsidR="002563BD" w:rsidRPr="00E124D0" w:rsidRDefault="00E42E76" w:rsidP="002563BD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Watching Cricket</w:t>
      </w:r>
    </w:p>
    <w:p w14:paraId="08F0AFF3" w14:textId="1959E605" w:rsidR="002563BD" w:rsidRPr="00E124D0" w:rsidRDefault="00E42E76" w:rsidP="002563BD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Playing Games</w:t>
      </w:r>
    </w:p>
    <w:p w14:paraId="149AC164" w14:textId="261D3EE5" w:rsidR="002563BD" w:rsidRDefault="00320B7D" w:rsidP="002563BD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Internet Surfing</w:t>
      </w:r>
    </w:p>
    <w:p w14:paraId="3D8E3CC6" w14:textId="72E99A67" w:rsidR="00320B7D" w:rsidRPr="00E124D0" w:rsidRDefault="00320B7D" w:rsidP="002563BD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Watching News</w:t>
      </w:r>
    </w:p>
    <w:p w14:paraId="11107EA2" w14:textId="77777777" w:rsidR="002563BD" w:rsidRDefault="002563BD" w:rsidP="00303DB6">
      <w:pPr>
        <w:pStyle w:val="Heading1"/>
      </w:pPr>
    </w:p>
    <w:p w14:paraId="3A679E12" w14:textId="6CADA1F8" w:rsidR="00447ABE" w:rsidRDefault="00A521AD" w:rsidP="00447ABE">
      <w:pPr>
        <w:pStyle w:val="Heading1"/>
      </w:pPr>
      <w:r>
        <w:t xml:space="preserve">Achievements </w:t>
      </w:r>
    </w:p>
    <w:p w14:paraId="4BD306FB" w14:textId="77777777" w:rsidR="002F0766" w:rsidRPr="002F0766" w:rsidRDefault="002F0766" w:rsidP="002F0766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 w:rsidRPr="002F0766">
        <w:rPr>
          <w:rFonts w:ascii="Calibri" w:hAnsi="Calibri" w:cs="Calibri"/>
        </w:rPr>
        <w:t xml:space="preserve">Participate in social works to help poor peoples.                                                                               </w:t>
      </w:r>
    </w:p>
    <w:p w14:paraId="3427F214" w14:textId="79BFA70B" w:rsidR="00447ABE" w:rsidRPr="00E124D0" w:rsidRDefault="002F0766" w:rsidP="002F0766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 w:rsidRPr="002F0766">
        <w:rPr>
          <w:rFonts w:ascii="Calibri" w:hAnsi="Calibri" w:cs="Calibri"/>
        </w:rPr>
        <w:t>Played in zonal cricket tournament conducted by our village, got man of the match one time.</w:t>
      </w:r>
    </w:p>
    <w:p w14:paraId="55127EC2" w14:textId="67228385" w:rsidR="00447ABE" w:rsidRPr="00E124D0" w:rsidRDefault="00272A63" w:rsidP="00447ABE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Certified </w:t>
      </w:r>
      <w:r w:rsidR="001C1C1C">
        <w:rPr>
          <w:rFonts w:ascii="Calibri" w:hAnsi="Calibri" w:cs="Calibri"/>
        </w:rPr>
        <w:t>in java front end developer.</w:t>
      </w:r>
    </w:p>
    <w:p w14:paraId="78251D0E" w14:textId="13CB9864" w:rsidR="007C3836" w:rsidRDefault="007E4BBC" w:rsidP="007E4BBC">
      <w:pPr>
        <w:pStyle w:val="Heading1"/>
      </w:pPr>
      <w:r>
        <w:t>Personal Details</w:t>
      </w:r>
    </w:p>
    <w:p w14:paraId="4CE54D01" w14:textId="77777777" w:rsidR="008469FE" w:rsidRPr="008469FE" w:rsidRDefault="008469FE" w:rsidP="008469FE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 w:rsidRPr="008469FE">
        <w:rPr>
          <w:rFonts w:ascii="Calibri" w:hAnsi="Calibri" w:cs="Calibri"/>
        </w:rPr>
        <w:t xml:space="preserve">Date of birth                                 : 25-06-1999                                                   </w:t>
      </w:r>
    </w:p>
    <w:p w14:paraId="13C7EB6B" w14:textId="0114D7BB" w:rsidR="008469FE" w:rsidRPr="008469FE" w:rsidRDefault="008469FE" w:rsidP="008469FE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 w:rsidRPr="008469FE">
        <w:rPr>
          <w:rFonts w:ascii="Calibri" w:hAnsi="Calibri" w:cs="Calibri"/>
        </w:rPr>
        <w:t xml:space="preserve">Fathers name                               :  Shaik </w:t>
      </w:r>
      <w:r w:rsidR="003B56FB">
        <w:rPr>
          <w:rFonts w:ascii="Calibri" w:hAnsi="Calibri" w:cs="Calibri"/>
        </w:rPr>
        <w:t>S</w:t>
      </w:r>
      <w:r w:rsidR="003B56FB" w:rsidRPr="008469FE">
        <w:rPr>
          <w:rFonts w:ascii="Calibri" w:hAnsi="Calibri" w:cs="Calibri"/>
        </w:rPr>
        <w:t>alam</w:t>
      </w:r>
      <w:r w:rsidRPr="008469FE">
        <w:rPr>
          <w:rFonts w:ascii="Calibri" w:hAnsi="Calibri" w:cs="Calibri"/>
        </w:rPr>
        <w:t xml:space="preserve">                         </w:t>
      </w:r>
    </w:p>
    <w:p w14:paraId="779F295B" w14:textId="77777777" w:rsidR="008469FE" w:rsidRPr="008469FE" w:rsidRDefault="008469FE" w:rsidP="008469FE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 w:rsidRPr="008469FE">
        <w:rPr>
          <w:rFonts w:ascii="Calibri" w:hAnsi="Calibri" w:cs="Calibri"/>
        </w:rPr>
        <w:t>Gender                                           :  Male</w:t>
      </w:r>
    </w:p>
    <w:p w14:paraId="30027ED2" w14:textId="77777777" w:rsidR="008469FE" w:rsidRPr="008469FE" w:rsidRDefault="008469FE" w:rsidP="008469FE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 w:rsidRPr="008469FE">
        <w:rPr>
          <w:rFonts w:ascii="Calibri" w:hAnsi="Calibri" w:cs="Calibri"/>
        </w:rPr>
        <w:t>Marital status                               :  Not married</w:t>
      </w:r>
    </w:p>
    <w:p w14:paraId="6AC81461" w14:textId="77777777" w:rsidR="008469FE" w:rsidRPr="008469FE" w:rsidRDefault="008469FE" w:rsidP="008469FE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 w:rsidRPr="008469FE">
        <w:rPr>
          <w:rFonts w:ascii="Calibri" w:hAnsi="Calibri" w:cs="Calibri"/>
        </w:rPr>
        <w:t>Nationality                                    :  Indian</w:t>
      </w:r>
    </w:p>
    <w:p w14:paraId="3DA4CE3B" w14:textId="18C2C221" w:rsidR="00BA487A" w:rsidRPr="007E4BBC" w:rsidRDefault="008469FE" w:rsidP="008469FE">
      <w:pPr>
        <w:pStyle w:val="ListBullet"/>
        <w:numPr>
          <w:ilvl w:val="0"/>
          <w:numId w:val="4"/>
        </w:numPr>
        <w:rPr>
          <w:rFonts w:ascii="Calibri" w:hAnsi="Calibri" w:cs="Calibri"/>
        </w:rPr>
      </w:pPr>
      <w:r w:rsidRPr="008469FE">
        <w:rPr>
          <w:rFonts w:ascii="Calibri" w:hAnsi="Calibri" w:cs="Calibri"/>
        </w:rPr>
        <w:t>Languages known                        : Telugu, English , Hindi</w:t>
      </w:r>
      <w:r w:rsidR="007E4BBC" w:rsidRPr="002F0766">
        <w:rPr>
          <w:rFonts w:ascii="Calibri" w:hAnsi="Calibri" w:cs="Calibri"/>
        </w:rPr>
        <w:t xml:space="preserve">                                                               </w:t>
      </w:r>
    </w:p>
    <w:p w14:paraId="290D704E" w14:textId="77777777" w:rsidR="0013339A" w:rsidRDefault="0013339A" w:rsidP="0013339A">
      <w:pPr>
        <w:pStyle w:val="Heading1"/>
        <w:rPr>
          <w:sz w:val="24"/>
          <w:szCs w:val="24"/>
        </w:rPr>
      </w:pPr>
    </w:p>
    <w:p w14:paraId="039A3994" w14:textId="77777777" w:rsidR="0013339A" w:rsidRDefault="0013339A" w:rsidP="0013339A">
      <w:pPr>
        <w:pStyle w:val="Heading1"/>
        <w:rPr>
          <w:szCs w:val="36"/>
        </w:rPr>
      </w:pPr>
      <w:r>
        <w:rPr>
          <w:szCs w:val="36"/>
        </w:rPr>
        <w:t>Declaration</w:t>
      </w:r>
    </w:p>
    <w:p w14:paraId="4E9FA30E" w14:textId="77777777" w:rsidR="0013339A" w:rsidRDefault="0013339A" w:rsidP="0013339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5D3F2414" w14:textId="77777777" w:rsidR="0013339A" w:rsidRDefault="0013339A" w:rsidP="0013339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b w:val="0"/>
          <w:bCs/>
          <w:sz w:val="24"/>
          <w:szCs w:val="24"/>
        </w:rPr>
        <w:t>I</w:t>
      </w:r>
      <w:r w:rsidRPr="007E3D7C">
        <w:rPr>
          <w:rFonts w:asciiTheme="minorHAnsi" w:hAnsiTheme="minorHAnsi" w:cstheme="minorHAnsi"/>
          <w:b w:val="0"/>
          <w:bCs/>
          <w:sz w:val="24"/>
          <w:szCs w:val="24"/>
        </w:rPr>
        <w:t xml:space="preserve"> hereby declare that all the statements made in this resume are true and complete to the best of my knowledge and belief.</w:t>
      </w:r>
    </w:p>
    <w:p w14:paraId="4ED3C56F" w14:textId="44B7190B" w:rsidR="009B62C9" w:rsidRDefault="009B62C9" w:rsidP="0013339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015535A7" w14:textId="2D973E81" w:rsidR="008638A9" w:rsidRPr="00667C48" w:rsidRDefault="00A03713" w:rsidP="008638A9">
      <w:pPr>
        <w:pStyle w:val="Heading1"/>
        <w:rPr>
          <w:rFonts w:ascii="Bahnschrift" w:hAnsi="Bahnschrift" w:cstheme="minorHAnsi"/>
          <w:sz w:val="24"/>
          <w:szCs w:val="24"/>
        </w:rPr>
      </w:pPr>
      <w:r w:rsidRPr="008638A9">
        <w:rPr>
          <w:rFonts w:asciiTheme="minorHAnsi" w:hAnsiTheme="minorHAnsi" w:cstheme="minorHAnsi"/>
          <w:b w:val="0"/>
          <w:bCs/>
          <w:sz w:val="24"/>
          <w:szCs w:val="24"/>
        </w:rPr>
        <w:t>Place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: Hyderabad</w:t>
      </w:r>
      <w:r w:rsidR="008638A9" w:rsidRPr="008638A9">
        <w:rPr>
          <w:rFonts w:asciiTheme="minorHAnsi" w:hAnsiTheme="minorHAnsi" w:cstheme="minorHAnsi"/>
          <w:b w:val="0"/>
          <w:bCs/>
          <w:sz w:val="24"/>
          <w:szCs w:val="24"/>
        </w:rPr>
        <w:t xml:space="preserve">                                                                                                          </w:t>
      </w:r>
      <w:r w:rsidR="008638A9" w:rsidRPr="00667C48">
        <w:rPr>
          <w:rFonts w:ascii="Bahnschrift" w:hAnsi="Bahnschrift" w:cstheme="minorHAnsi"/>
          <w:sz w:val="24"/>
          <w:szCs w:val="24"/>
        </w:rPr>
        <w:t>yours faithfully</w:t>
      </w:r>
    </w:p>
    <w:p w14:paraId="3CF7EEA2" w14:textId="77777777" w:rsidR="008638A9" w:rsidRPr="008638A9" w:rsidRDefault="008638A9" w:rsidP="008638A9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0EB3C13E" w14:textId="1DC4BD4E" w:rsidR="009B62C9" w:rsidRPr="007E3D7C" w:rsidRDefault="008638A9" w:rsidP="008638A9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8638A9">
        <w:rPr>
          <w:rFonts w:asciiTheme="minorHAnsi" w:hAnsiTheme="minorHAnsi" w:cstheme="minorHAnsi"/>
          <w:b w:val="0"/>
          <w:bCs/>
          <w:sz w:val="24"/>
          <w:szCs w:val="24"/>
        </w:rPr>
        <w:t xml:space="preserve">Date                                                                                                             </w:t>
      </w:r>
      <w:r w:rsidR="00A03713">
        <w:rPr>
          <w:rFonts w:asciiTheme="minorHAnsi" w:hAnsiTheme="minorHAnsi" w:cstheme="minorHAnsi"/>
          <w:b w:val="0"/>
          <w:bCs/>
          <w:sz w:val="24"/>
          <w:szCs w:val="24"/>
        </w:rPr>
        <w:t xml:space="preserve">                </w:t>
      </w:r>
      <w:r w:rsidR="00A03713" w:rsidRPr="00667C48">
        <w:rPr>
          <w:rFonts w:ascii="Bahnschrift SemiBold" w:hAnsi="Bahnschrift SemiBold" w:cstheme="minorHAnsi"/>
          <w:sz w:val="24"/>
          <w:szCs w:val="24"/>
        </w:rPr>
        <w:t xml:space="preserve"> </w:t>
      </w:r>
      <w:r w:rsidRPr="00667C48">
        <w:rPr>
          <w:rFonts w:ascii="Bahnschrift SemiBold" w:hAnsi="Bahnschrift SemiBold" w:cstheme="minorHAnsi"/>
          <w:sz w:val="24"/>
          <w:szCs w:val="24"/>
        </w:rPr>
        <w:t xml:space="preserve">(Shaik Abdul </w:t>
      </w:r>
      <w:r w:rsidR="00B42A74">
        <w:rPr>
          <w:rFonts w:ascii="Bahnschrift SemiBold" w:hAnsi="Bahnschrift SemiBold" w:cstheme="minorHAnsi"/>
          <w:sz w:val="24"/>
          <w:szCs w:val="24"/>
        </w:rPr>
        <w:t>G</w:t>
      </w:r>
      <w:r w:rsidRPr="00667C48">
        <w:rPr>
          <w:rFonts w:ascii="Bahnschrift SemiBold" w:hAnsi="Bahnschrift SemiBold" w:cstheme="minorHAnsi"/>
          <w:sz w:val="24"/>
          <w:szCs w:val="24"/>
        </w:rPr>
        <w:t>ani)</w:t>
      </w:r>
    </w:p>
    <w:p w14:paraId="79D7CD75" w14:textId="77777777" w:rsidR="00635429" w:rsidRDefault="00635429" w:rsidP="00303DB6">
      <w:pPr>
        <w:pStyle w:val="Heading1"/>
        <w:rPr>
          <w:sz w:val="24"/>
          <w:szCs w:val="24"/>
        </w:rPr>
      </w:pPr>
    </w:p>
    <w:p w14:paraId="6BAE804A" w14:textId="77777777" w:rsidR="00635429" w:rsidRDefault="00635429" w:rsidP="00303DB6">
      <w:pPr>
        <w:pStyle w:val="Heading1"/>
        <w:rPr>
          <w:sz w:val="24"/>
          <w:szCs w:val="24"/>
        </w:rPr>
      </w:pPr>
    </w:p>
    <w:p w14:paraId="67219449" w14:textId="77777777" w:rsidR="00635429" w:rsidRDefault="00635429" w:rsidP="00303DB6">
      <w:pPr>
        <w:pStyle w:val="Heading1"/>
        <w:rPr>
          <w:sz w:val="24"/>
          <w:szCs w:val="24"/>
        </w:rPr>
      </w:pPr>
    </w:p>
    <w:p w14:paraId="2DC329E9" w14:textId="77777777" w:rsidR="00635429" w:rsidRDefault="00635429" w:rsidP="00303DB6">
      <w:pPr>
        <w:pStyle w:val="Heading1"/>
        <w:rPr>
          <w:sz w:val="24"/>
          <w:szCs w:val="24"/>
        </w:rPr>
      </w:pPr>
    </w:p>
    <w:p w14:paraId="29D8D0D6" w14:textId="77777777" w:rsidR="00635429" w:rsidRDefault="00635429" w:rsidP="00303DB6">
      <w:pPr>
        <w:pStyle w:val="Heading1"/>
        <w:rPr>
          <w:sz w:val="24"/>
          <w:szCs w:val="24"/>
        </w:rPr>
      </w:pPr>
    </w:p>
    <w:p w14:paraId="411680D4" w14:textId="77777777" w:rsidR="00635429" w:rsidRDefault="00635429" w:rsidP="00303DB6">
      <w:pPr>
        <w:pStyle w:val="Heading1"/>
        <w:rPr>
          <w:sz w:val="24"/>
          <w:szCs w:val="24"/>
        </w:rPr>
      </w:pPr>
    </w:p>
    <w:p w14:paraId="50E4CA86" w14:textId="77777777" w:rsidR="00635429" w:rsidRPr="00E96DD6" w:rsidRDefault="00635429" w:rsidP="00303DB6">
      <w:pPr>
        <w:pStyle w:val="Heading1"/>
        <w:rPr>
          <w:sz w:val="24"/>
          <w:szCs w:val="24"/>
        </w:rPr>
      </w:pPr>
    </w:p>
    <w:sectPr w:rsidR="00635429" w:rsidRPr="00E96DD6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081B5" w14:textId="77777777" w:rsidR="00CC0843" w:rsidRDefault="00CC0843" w:rsidP="00725803">
      <w:pPr>
        <w:spacing w:after="0"/>
      </w:pPr>
      <w:r>
        <w:separator/>
      </w:r>
    </w:p>
  </w:endnote>
  <w:endnote w:type="continuationSeparator" w:id="0">
    <w:p w14:paraId="403FB018" w14:textId="77777777" w:rsidR="00CC0843" w:rsidRDefault="00CC0843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653F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09CB" w14:textId="77777777" w:rsidR="00CC0843" w:rsidRDefault="00CC0843" w:rsidP="00725803">
      <w:pPr>
        <w:spacing w:after="0"/>
      </w:pPr>
      <w:r>
        <w:separator/>
      </w:r>
    </w:p>
  </w:footnote>
  <w:footnote w:type="continuationSeparator" w:id="0">
    <w:p w14:paraId="52AD81D2" w14:textId="77777777" w:rsidR="00CC0843" w:rsidRDefault="00CC0843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23908"/>
    <w:multiLevelType w:val="hybridMultilevel"/>
    <w:tmpl w:val="29DAD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F2455"/>
    <w:multiLevelType w:val="hybridMultilevel"/>
    <w:tmpl w:val="249CD7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EA4CBF"/>
    <w:multiLevelType w:val="hybridMultilevel"/>
    <w:tmpl w:val="E8745D76"/>
    <w:lvl w:ilvl="0" w:tplc="E5B03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F34AC"/>
    <w:multiLevelType w:val="hybridMultilevel"/>
    <w:tmpl w:val="ABF2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697334">
    <w:abstractNumId w:val="11"/>
  </w:num>
  <w:num w:numId="2" w16cid:durableId="2029327911">
    <w:abstractNumId w:val="7"/>
  </w:num>
  <w:num w:numId="3" w16cid:durableId="503864059">
    <w:abstractNumId w:val="6"/>
  </w:num>
  <w:num w:numId="4" w16cid:durableId="18647121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2798352">
    <w:abstractNumId w:val="8"/>
  </w:num>
  <w:num w:numId="6" w16cid:durableId="625888097">
    <w:abstractNumId w:val="12"/>
  </w:num>
  <w:num w:numId="7" w16cid:durableId="773206266">
    <w:abstractNumId w:val="5"/>
  </w:num>
  <w:num w:numId="8" w16cid:durableId="1469472970">
    <w:abstractNumId w:val="4"/>
  </w:num>
  <w:num w:numId="9" w16cid:durableId="77941948">
    <w:abstractNumId w:val="3"/>
  </w:num>
  <w:num w:numId="10" w16cid:durableId="2038307273">
    <w:abstractNumId w:val="2"/>
  </w:num>
  <w:num w:numId="11" w16cid:durableId="1118527999">
    <w:abstractNumId w:val="1"/>
  </w:num>
  <w:num w:numId="12" w16cid:durableId="1113285095">
    <w:abstractNumId w:val="0"/>
  </w:num>
  <w:num w:numId="13" w16cid:durableId="1975330299">
    <w:abstractNumId w:val="14"/>
  </w:num>
  <w:num w:numId="14" w16cid:durableId="1177504333">
    <w:abstractNumId w:val="10"/>
  </w:num>
  <w:num w:numId="15" w16cid:durableId="986782080">
    <w:abstractNumId w:val="9"/>
  </w:num>
  <w:num w:numId="16" w16cid:durableId="2515964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CD"/>
    <w:rsid w:val="00025E77"/>
    <w:rsid w:val="00027312"/>
    <w:rsid w:val="00032C9C"/>
    <w:rsid w:val="00057FF7"/>
    <w:rsid w:val="000645F2"/>
    <w:rsid w:val="00075A49"/>
    <w:rsid w:val="00082F03"/>
    <w:rsid w:val="000835A0"/>
    <w:rsid w:val="000934A2"/>
    <w:rsid w:val="001067BC"/>
    <w:rsid w:val="00131A5C"/>
    <w:rsid w:val="0013339A"/>
    <w:rsid w:val="00141D3E"/>
    <w:rsid w:val="001667B6"/>
    <w:rsid w:val="00170162"/>
    <w:rsid w:val="00177D58"/>
    <w:rsid w:val="001932F7"/>
    <w:rsid w:val="00194DD2"/>
    <w:rsid w:val="001B0955"/>
    <w:rsid w:val="001C1C1C"/>
    <w:rsid w:val="001F508C"/>
    <w:rsid w:val="002007F9"/>
    <w:rsid w:val="00203D13"/>
    <w:rsid w:val="00206705"/>
    <w:rsid w:val="00227784"/>
    <w:rsid w:val="0023705D"/>
    <w:rsid w:val="00250A31"/>
    <w:rsid w:val="00251C13"/>
    <w:rsid w:val="002563BD"/>
    <w:rsid w:val="00272A63"/>
    <w:rsid w:val="002901C3"/>
    <w:rsid w:val="002922D0"/>
    <w:rsid w:val="002B04FD"/>
    <w:rsid w:val="002F0766"/>
    <w:rsid w:val="00303DB6"/>
    <w:rsid w:val="00305E94"/>
    <w:rsid w:val="00310F6E"/>
    <w:rsid w:val="00320B7D"/>
    <w:rsid w:val="00340391"/>
    <w:rsid w:val="00340B03"/>
    <w:rsid w:val="00380AE7"/>
    <w:rsid w:val="003911D3"/>
    <w:rsid w:val="003A4585"/>
    <w:rsid w:val="003A4BD4"/>
    <w:rsid w:val="003A6943"/>
    <w:rsid w:val="003B56FB"/>
    <w:rsid w:val="00403FE3"/>
    <w:rsid w:val="004061A9"/>
    <w:rsid w:val="00410BA2"/>
    <w:rsid w:val="00434074"/>
    <w:rsid w:val="00442692"/>
    <w:rsid w:val="00447A50"/>
    <w:rsid w:val="00447ABE"/>
    <w:rsid w:val="00453779"/>
    <w:rsid w:val="00456D58"/>
    <w:rsid w:val="00463C3B"/>
    <w:rsid w:val="004937AE"/>
    <w:rsid w:val="004E2970"/>
    <w:rsid w:val="005026DD"/>
    <w:rsid w:val="00507254"/>
    <w:rsid w:val="00512CA0"/>
    <w:rsid w:val="00513EFC"/>
    <w:rsid w:val="0052113B"/>
    <w:rsid w:val="00564951"/>
    <w:rsid w:val="005715AD"/>
    <w:rsid w:val="00573BF9"/>
    <w:rsid w:val="005845F1"/>
    <w:rsid w:val="005A4A49"/>
    <w:rsid w:val="005B1D68"/>
    <w:rsid w:val="005C5FDD"/>
    <w:rsid w:val="005D1FA7"/>
    <w:rsid w:val="005E0ED7"/>
    <w:rsid w:val="005E5CCA"/>
    <w:rsid w:val="00611B37"/>
    <w:rsid w:val="006252B4"/>
    <w:rsid w:val="00627208"/>
    <w:rsid w:val="00635429"/>
    <w:rsid w:val="00646BA2"/>
    <w:rsid w:val="00667C48"/>
    <w:rsid w:val="00675EA0"/>
    <w:rsid w:val="0069786B"/>
    <w:rsid w:val="006B2CE3"/>
    <w:rsid w:val="006B48B6"/>
    <w:rsid w:val="006B53D3"/>
    <w:rsid w:val="006C08A0"/>
    <w:rsid w:val="006C47D8"/>
    <w:rsid w:val="006D1E8C"/>
    <w:rsid w:val="006D2D08"/>
    <w:rsid w:val="006D4CE1"/>
    <w:rsid w:val="006E48F8"/>
    <w:rsid w:val="006E6439"/>
    <w:rsid w:val="006F26A2"/>
    <w:rsid w:val="0070237E"/>
    <w:rsid w:val="00722B5F"/>
    <w:rsid w:val="00722DCC"/>
    <w:rsid w:val="00725803"/>
    <w:rsid w:val="00725CB5"/>
    <w:rsid w:val="007307A3"/>
    <w:rsid w:val="00746BCB"/>
    <w:rsid w:val="00752315"/>
    <w:rsid w:val="0075757E"/>
    <w:rsid w:val="00771DCA"/>
    <w:rsid w:val="007A63CD"/>
    <w:rsid w:val="007C3836"/>
    <w:rsid w:val="007D4EC1"/>
    <w:rsid w:val="007E3D7C"/>
    <w:rsid w:val="007E4BBC"/>
    <w:rsid w:val="00801012"/>
    <w:rsid w:val="0080284F"/>
    <w:rsid w:val="00806ED9"/>
    <w:rsid w:val="008144DE"/>
    <w:rsid w:val="00832072"/>
    <w:rsid w:val="00834C44"/>
    <w:rsid w:val="008469FE"/>
    <w:rsid w:val="00857E6B"/>
    <w:rsid w:val="008638A9"/>
    <w:rsid w:val="00886238"/>
    <w:rsid w:val="008968C4"/>
    <w:rsid w:val="008A097D"/>
    <w:rsid w:val="008B14BC"/>
    <w:rsid w:val="008C5E78"/>
    <w:rsid w:val="008D5E1C"/>
    <w:rsid w:val="008D7C1C"/>
    <w:rsid w:val="008F79AB"/>
    <w:rsid w:val="00913478"/>
    <w:rsid w:val="009139F9"/>
    <w:rsid w:val="0092291B"/>
    <w:rsid w:val="00932D92"/>
    <w:rsid w:val="0095272C"/>
    <w:rsid w:val="00972024"/>
    <w:rsid w:val="00972CD5"/>
    <w:rsid w:val="009B62C9"/>
    <w:rsid w:val="009C562F"/>
    <w:rsid w:val="009C75EA"/>
    <w:rsid w:val="009E1ACD"/>
    <w:rsid w:val="009E4FAA"/>
    <w:rsid w:val="009F04D2"/>
    <w:rsid w:val="009F2BA7"/>
    <w:rsid w:val="009F6DA0"/>
    <w:rsid w:val="00A01182"/>
    <w:rsid w:val="00A03713"/>
    <w:rsid w:val="00A232A6"/>
    <w:rsid w:val="00A36CA6"/>
    <w:rsid w:val="00A508E6"/>
    <w:rsid w:val="00A50C9A"/>
    <w:rsid w:val="00A521AD"/>
    <w:rsid w:val="00A72349"/>
    <w:rsid w:val="00A81EE1"/>
    <w:rsid w:val="00AD13CB"/>
    <w:rsid w:val="00AD3FD8"/>
    <w:rsid w:val="00AE659F"/>
    <w:rsid w:val="00B00403"/>
    <w:rsid w:val="00B05241"/>
    <w:rsid w:val="00B07C0C"/>
    <w:rsid w:val="00B128F5"/>
    <w:rsid w:val="00B370A8"/>
    <w:rsid w:val="00B3725B"/>
    <w:rsid w:val="00B42A74"/>
    <w:rsid w:val="00B461BE"/>
    <w:rsid w:val="00B51033"/>
    <w:rsid w:val="00B56E5F"/>
    <w:rsid w:val="00B6691B"/>
    <w:rsid w:val="00B676B7"/>
    <w:rsid w:val="00B7719A"/>
    <w:rsid w:val="00B961BE"/>
    <w:rsid w:val="00B964CA"/>
    <w:rsid w:val="00BA487A"/>
    <w:rsid w:val="00BB5460"/>
    <w:rsid w:val="00BC2B7F"/>
    <w:rsid w:val="00BC7376"/>
    <w:rsid w:val="00BD1A1F"/>
    <w:rsid w:val="00BD1CD9"/>
    <w:rsid w:val="00BD669A"/>
    <w:rsid w:val="00BE1436"/>
    <w:rsid w:val="00C13F2B"/>
    <w:rsid w:val="00C406F3"/>
    <w:rsid w:val="00C43D65"/>
    <w:rsid w:val="00C52D32"/>
    <w:rsid w:val="00C5411D"/>
    <w:rsid w:val="00C736A9"/>
    <w:rsid w:val="00C82B1E"/>
    <w:rsid w:val="00C84833"/>
    <w:rsid w:val="00C9044F"/>
    <w:rsid w:val="00C977DC"/>
    <w:rsid w:val="00CC0843"/>
    <w:rsid w:val="00CD4F97"/>
    <w:rsid w:val="00CE608B"/>
    <w:rsid w:val="00D0027D"/>
    <w:rsid w:val="00D05D9A"/>
    <w:rsid w:val="00D2420D"/>
    <w:rsid w:val="00D30382"/>
    <w:rsid w:val="00D362E4"/>
    <w:rsid w:val="00D413F9"/>
    <w:rsid w:val="00D44E50"/>
    <w:rsid w:val="00D86D59"/>
    <w:rsid w:val="00D90060"/>
    <w:rsid w:val="00D92B95"/>
    <w:rsid w:val="00DA3BDD"/>
    <w:rsid w:val="00DE16E4"/>
    <w:rsid w:val="00DF0AC4"/>
    <w:rsid w:val="00DF2DAA"/>
    <w:rsid w:val="00E03794"/>
    <w:rsid w:val="00E03F71"/>
    <w:rsid w:val="00E124D0"/>
    <w:rsid w:val="00E154B5"/>
    <w:rsid w:val="00E232F0"/>
    <w:rsid w:val="00E42E76"/>
    <w:rsid w:val="00E432ED"/>
    <w:rsid w:val="00E43971"/>
    <w:rsid w:val="00E52791"/>
    <w:rsid w:val="00E54ADF"/>
    <w:rsid w:val="00E667B8"/>
    <w:rsid w:val="00E66968"/>
    <w:rsid w:val="00E83195"/>
    <w:rsid w:val="00E8672C"/>
    <w:rsid w:val="00E96DD6"/>
    <w:rsid w:val="00EB6571"/>
    <w:rsid w:val="00ED7E12"/>
    <w:rsid w:val="00EF710E"/>
    <w:rsid w:val="00F00A4F"/>
    <w:rsid w:val="00F10016"/>
    <w:rsid w:val="00F33CD8"/>
    <w:rsid w:val="00F9066F"/>
    <w:rsid w:val="00FB2C2A"/>
    <w:rsid w:val="00FD1DE2"/>
    <w:rsid w:val="00FD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B9C4"/>
  <w15:chartTrackingRefBased/>
  <w15:docId w15:val="{ABF3F819-23DC-437A-AC1A-FA9674FF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ik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07A7750BAD4B12837943D17B966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2C793-97AE-489D-A321-2F50733FA856}"/>
      </w:docPartPr>
      <w:docPartBody>
        <w:p w:rsidR="0045137A" w:rsidRDefault="0045137A">
          <w:pPr>
            <w:pStyle w:val="A007A7750BAD4B12837943D17B96647A"/>
          </w:pPr>
          <w:r w:rsidRPr="009D0878">
            <w:t>Address</w:t>
          </w:r>
        </w:p>
      </w:docPartBody>
    </w:docPart>
    <w:docPart>
      <w:docPartPr>
        <w:name w:val="A36881EA24BB4933AF9A1E1BFD2A7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6FA68-382F-4135-92CE-DC70F841498C}"/>
      </w:docPartPr>
      <w:docPartBody>
        <w:p w:rsidR="0045137A" w:rsidRDefault="0045137A">
          <w:pPr>
            <w:pStyle w:val="A36881EA24BB4933AF9A1E1BFD2A72A2"/>
          </w:pPr>
          <w:r w:rsidRPr="009D0878">
            <w:t>Phone</w:t>
          </w:r>
        </w:p>
      </w:docPartBody>
    </w:docPart>
    <w:docPart>
      <w:docPartPr>
        <w:name w:val="E7B5B001FFC4412488749C7C2353D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66336-2A15-4BE8-B883-580FD77979C3}"/>
      </w:docPartPr>
      <w:docPartBody>
        <w:p w:rsidR="0045137A" w:rsidRDefault="0045137A">
          <w:pPr>
            <w:pStyle w:val="E7B5B001FFC4412488749C7C2353DC57"/>
          </w:pPr>
          <w:r w:rsidRPr="009D0878">
            <w:t>Email</w:t>
          </w:r>
        </w:p>
      </w:docPartBody>
    </w:docPart>
    <w:docPart>
      <w:docPartPr>
        <w:name w:val="F7DCFD3FA383419E9E3A73014A548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5086-C0D2-4F30-A3B8-51B288D2E3C9}"/>
      </w:docPartPr>
      <w:docPartBody>
        <w:p w:rsidR="0045137A" w:rsidRDefault="0045137A">
          <w:pPr>
            <w:pStyle w:val="F7DCFD3FA383419E9E3A73014A548442"/>
          </w:pPr>
          <w:r w:rsidRPr="009D0878">
            <w:t>LinkedIn Profile</w:t>
          </w:r>
        </w:p>
      </w:docPartBody>
    </w:docPart>
    <w:docPart>
      <w:docPartPr>
        <w:name w:val="4360D02D11284E21A23847AA4A86C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1A6F0-A215-452E-9B68-582E9FFD33D2}"/>
      </w:docPartPr>
      <w:docPartBody>
        <w:p w:rsidR="0045137A" w:rsidRDefault="0045137A">
          <w:pPr>
            <w:pStyle w:val="4360D02D11284E21A23847AA4A86C741"/>
          </w:pPr>
          <w:r>
            <w:t>Skills</w:t>
          </w:r>
        </w:p>
      </w:docPartBody>
    </w:docPart>
    <w:docPart>
      <w:docPartPr>
        <w:name w:val="CB2FACD354034E7AA5BF2E3EFDFE5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B6FA4-0328-4990-9084-D9C71875E1D9}"/>
      </w:docPartPr>
      <w:docPartBody>
        <w:p w:rsidR="0045137A" w:rsidRDefault="0045137A">
          <w:pPr>
            <w:pStyle w:val="CB2FACD354034E7AA5BF2E3EFDFE5A67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7A"/>
    <w:rsid w:val="0045137A"/>
    <w:rsid w:val="00501EDD"/>
    <w:rsid w:val="00522699"/>
    <w:rsid w:val="00645B10"/>
    <w:rsid w:val="00657019"/>
    <w:rsid w:val="0073303E"/>
    <w:rsid w:val="007B5A25"/>
    <w:rsid w:val="00A53B42"/>
    <w:rsid w:val="00B2430F"/>
    <w:rsid w:val="00B942A9"/>
    <w:rsid w:val="00E4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07A7750BAD4B12837943D17B96647A">
    <w:name w:val="A007A7750BAD4B12837943D17B96647A"/>
  </w:style>
  <w:style w:type="paragraph" w:customStyle="1" w:styleId="A36881EA24BB4933AF9A1E1BFD2A72A2">
    <w:name w:val="A36881EA24BB4933AF9A1E1BFD2A72A2"/>
  </w:style>
  <w:style w:type="paragraph" w:customStyle="1" w:styleId="E7B5B001FFC4412488749C7C2353DC57">
    <w:name w:val="E7B5B001FFC4412488749C7C2353DC57"/>
  </w:style>
  <w:style w:type="paragraph" w:customStyle="1" w:styleId="F7DCFD3FA383419E9E3A73014A548442">
    <w:name w:val="F7DCFD3FA383419E9E3A73014A548442"/>
  </w:style>
  <w:style w:type="paragraph" w:customStyle="1" w:styleId="4360D02D11284E21A23847AA4A86C741">
    <w:name w:val="4360D02D11284E21A23847AA4A86C741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B2FACD354034E7AA5BF2E3EFDFE5A67">
    <w:name w:val="CB2FACD354034E7AA5BF2E3EFDFE5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Abdul Gani</Abstract>
  <CompanyAddress> </CompanyAddress>
  <CompanyPhone>Phone :9550276981</CompanyPhone>
  <CompanyFax/>
  <CompanyEmail>ganishaik981@gamil.com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Shaik</dc:creator>
  <cp:keywords>Shaikgani544@gmail.com</cp:keywords>
  <dc:description/>
  <cp:lastModifiedBy>Abdul Shaik</cp:lastModifiedBy>
  <cp:revision>3</cp:revision>
  <dcterms:created xsi:type="dcterms:W3CDTF">2023-06-08T13:35:00Z</dcterms:created>
  <dcterms:modified xsi:type="dcterms:W3CDTF">2023-06-23T12:12:00Z</dcterms:modified>
  <cp:category>Shaik</cp:category>
</cp:coreProperties>
</file>